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60975073"/>
        <w:placeholder>
          <w:docPart w:val="039CEC709A766C4D9850787257BE0ED1"/>
        </w:placeholder>
        <w:temporary/>
        <w:showingPlcHdr/>
        <w15:appearance w15:val="hidden"/>
      </w:sdtPr>
      <w:sdtContent>
        <w:p w14:paraId="2CFA8C15" w14:textId="77777777" w:rsidR="00595A29" w:rsidRDefault="00812C84">
          <w:pPr>
            <w:pStyle w:val="Title"/>
          </w:pPr>
          <w:r>
            <w:t>memo</w:t>
          </w:r>
        </w:p>
      </w:sdtContent>
    </w:sdt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0BC5B453" w14:textId="77777777" w:rsidTr="00751185">
        <w:trPr>
          <w:trHeight w:val="288"/>
        </w:trPr>
        <w:tc>
          <w:tcPr>
            <w:tcW w:w="8640" w:type="dxa"/>
          </w:tcPr>
          <w:p w14:paraId="22DCCD89" w14:textId="48BA8A92" w:rsidR="00595A29" w:rsidRPr="00812C84" w:rsidRDefault="00595A29" w:rsidP="00812C84">
            <w:pPr>
              <w:pStyle w:val="Heading1"/>
              <w:outlineLvl w:val="0"/>
            </w:pP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04"/>
        <w:gridCol w:w="7536"/>
      </w:tblGrid>
      <w:tr w:rsidR="00595A29" w14:paraId="0D144909" w14:textId="77777777">
        <w:trPr>
          <w:trHeight w:val="32"/>
        </w:trPr>
        <w:sdt>
          <w:sdtPr>
            <w:id w:val="-1849470194"/>
            <w:placeholder>
              <w:docPart w:val="8BE174E3CE5C3144B9DDD15FB86371FD"/>
            </w:placeholder>
            <w:temporary/>
            <w:showingPlcHdr/>
            <w15:appearance w15:val="hidden"/>
          </w:sdtPr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3AA3866E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2E68FF3B" w14:textId="02B951B7" w:rsidR="00595A29" w:rsidRDefault="00D07CBC">
            <w:pPr>
              <w:spacing w:after="120" w:line="259" w:lineRule="auto"/>
            </w:pPr>
            <w:r>
              <w:t>Dr. Leslie Hankey</w:t>
            </w:r>
          </w:p>
        </w:tc>
      </w:tr>
      <w:tr w:rsidR="00595A29" w14:paraId="4864928D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5E42A680" w14:textId="77777777" w:rsidR="00595A29" w:rsidRDefault="00000000">
            <w:pPr>
              <w:spacing w:after="120" w:line="259" w:lineRule="auto"/>
            </w:pPr>
            <w:sdt>
              <w:sdtPr>
                <w:id w:val="1202138601"/>
                <w:placeholder>
                  <w:docPart w:val="7456CEFCB65F73408EE135686E3EE4BC"/>
                </w:placeholder>
                <w:temporary/>
                <w:showingPlcHdr/>
                <w15:appearance w15:val="hidden"/>
              </w:sdtPr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3DFA5A3C" w14:textId="26AD02C3" w:rsidR="00595A29" w:rsidRPr="008D7543" w:rsidRDefault="008D7543">
            <w:pPr>
              <w:spacing w:after="120" w:line="259" w:lineRule="auto"/>
              <w:rPr>
                <w:color w:val="FF0000"/>
              </w:rPr>
            </w:pPr>
            <w:r w:rsidRPr="008D7543">
              <w:rPr>
                <w:color w:val="FF0000"/>
              </w:rPr>
              <w:t>(</w:t>
            </w:r>
            <w:r w:rsidR="00D07CBC" w:rsidRPr="008D7543">
              <w:rPr>
                <w:color w:val="FF0000"/>
              </w:rPr>
              <w:t>Your name here</w:t>
            </w:r>
            <w:r w:rsidRPr="008D7543">
              <w:rPr>
                <w:color w:val="FF0000"/>
              </w:rPr>
              <w:t>)</w:t>
            </w:r>
          </w:p>
        </w:tc>
      </w:tr>
      <w:tr w:rsidR="00595A29" w14:paraId="09CD3B8C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106D5EB0" w14:textId="77777777" w:rsidR="00595A29" w:rsidRDefault="00000000">
            <w:pPr>
              <w:spacing w:after="120" w:line="259" w:lineRule="auto"/>
            </w:pPr>
            <w:sdt>
              <w:sdtPr>
                <w:id w:val="656889604"/>
                <w:placeholder>
                  <w:docPart w:val="E9C6932D1565C74782D13107B3733B67"/>
                </w:placeholder>
                <w:temporary/>
                <w:showingPlcHdr/>
                <w15:appearance w15:val="hidden"/>
              </w:sdtPr>
              <w:sdtContent>
                <w:r w:rsidR="00D77C46"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4ED62EC6" w14:textId="6A7A0F08" w:rsidR="00595A29" w:rsidRPr="008D7543" w:rsidRDefault="008D7543">
            <w:pPr>
              <w:spacing w:after="120" w:line="259" w:lineRule="auto"/>
              <w:rPr>
                <w:color w:val="FF0000"/>
              </w:rPr>
            </w:pPr>
            <w:r w:rsidRPr="008D7543">
              <w:rPr>
                <w:color w:val="FF0000"/>
              </w:rPr>
              <w:t>(Add the date here)</w:t>
            </w:r>
          </w:p>
        </w:tc>
      </w:tr>
      <w:tr w:rsidR="00595A29" w14:paraId="535B5DD7" w14:textId="77777777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217226A1" w14:textId="77777777" w:rsidR="00595A29" w:rsidRDefault="00000000">
            <w:pPr>
              <w:spacing w:after="120" w:line="259" w:lineRule="auto"/>
            </w:pPr>
            <w:sdt>
              <w:sdtPr>
                <w:id w:val="-2000876693"/>
                <w:placeholder>
                  <w:docPart w:val="08FBAFEE7573FD4B9FA51993B182577D"/>
                </w:placeholder>
                <w:temporary/>
                <w:showingPlcHdr/>
                <w15:appearance w15:val="hidden"/>
              </w:sdtPr>
              <w:sdtContent>
                <w:r w:rsidR="00D77C46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3340ADE1" w14:textId="00FFD0E4" w:rsidR="00595A29" w:rsidRPr="008D7543" w:rsidRDefault="008D7543">
            <w:pPr>
              <w:spacing w:after="120" w:line="259" w:lineRule="auto"/>
              <w:rPr>
                <w:color w:val="FF0000"/>
              </w:rPr>
            </w:pPr>
            <w:r w:rsidRPr="008D7543">
              <w:rPr>
                <w:color w:val="FF0000"/>
              </w:rPr>
              <w:t>(Project name here)</w:t>
            </w:r>
          </w:p>
        </w:tc>
      </w:tr>
    </w:tbl>
    <w:p w14:paraId="0B8BB8BF" w14:textId="77777777" w:rsidR="00595A29" w:rsidRDefault="00595A29"/>
    <w:sectPr w:rsidR="00595A29">
      <w:footerReference w:type="default" r:id="rId7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6BC3" w14:textId="77777777" w:rsidR="00B11887" w:rsidRDefault="00B11887">
      <w:pPr>
        <w:spacing w:after="0" w:line="240" w:lineRule="auto"/>
      </w:pPr>
      <w:r>
        <w:separator/>
      </w:r>
    </w:p>
  </w:endnote>
  <w:endnote w:type="continuationSeparator" w:id="0">
    <w:p w14:paraId="6DB35B10" w14:textId="77777777" w:rsidR="00B11887" w:rsidRDefault="00B1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87A2F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65D24" w14:textId="77777777" w:rsidR="00B11887" w:rsidRDefault="00B11887">
      <w:pPr>
        <w:spacing w:after="0" w:line="240" w:lineRule="auto"/>
      </w:pPr>
      <w:r>
        <w:separator/>
      </w:r>
    </w:p>
  </w:footnote>
  <w:footnote w:type="continuationSeparator" w:id="0">
    <w:p w14:paraId="4F2F0816" w14:textId="77777777" w:rsidR="00B11887" w:rsidRDefault="00B11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BC"/>
    <w:rsid w:val="00201891"/>
    <w:rsid w:val="00306307"/>
    <w:rsid w:val="00390BCD"/>
    <w:rsid w:val="00394E0B"/>
    <w:rsid w:val="004C2E9D"/>
    <w:rsid w:val="00595A29"/>
    <w:rsid w:val="00696B3E"/>
    <w:rsid w:val="006D69F0"/>
    <w:rsid w:val="00751185"/>
    <w:rsid w:val="00795131"/>
    <w:rsid w:val="007B3B75"/>
    <w:rsid w:val="00812C84"/>
    <w:rsid w:val="008D7543"/>
    <w:rsid w:val="009575A2"/>
    <w:rsid w:val="00B11887"/>
    <w:rsid w:val="00CE4F23"/>
    <w:rsid w:val="00D07CBC"/>
    <w:rsid w:val="00D757EB"/>
    <w:rsid w:val="00D7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E317"/>
  <w15:chartTrackingRefBased/>
  <w15:docId w15:val="{FCE42296-3237-C740-8F10-54AF7A07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hankey/Library/Containers/com.microsoft.Word/Data/Library/Application%20Support/Microsoft/Office/16.0/DTS/Search/%7b9F168690-4F35-BA45-A6CC-B7A1310AE4FC%7dtf163925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9CEC709A766C4D9850787257BE0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366F6-AE0B-A346-8E1C-DA7299807E8F}"/>
      </w:docPartPr>
      <w:docPartBody>
        <w:p w:rsidR="00B36AF3" w:rsidRDefault="00000000">
          <w:pPr>
            <w:pStyle w:val="039CEC709A766C4D9850787257BE0ED1"/>
          </w:pPr>
          <w:r>
            <w:t>memo</w:t>
          </w:r>
        </w:p>
      </w:docPartBody>
    </w:docPart>
    <w:docPart>
      <w:docPartPr>
        <w:name w:val="8BE174E3CE5C3144B9DDD15FB8637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67866-8A56-EA4C-B975-2137C040C36A}"/>
      </w:docPartPr>
      <w:docPartBody>
        <w:p w:rsidR="00B36AF3" w:rsidRDefault="00000000">
          <w:pPr>
            <w:pStyle w:val="8BE174E3CE5C3144B9DDD15FB86371FD"/>
          </w:pPr>
          <w:r>
            <w:t>To:</w:t>
          </w:r>
        </w:p>
      </w:docPartBody>
    </w:docPart>
    <w:docPart>
      <w:docPartPr>
        <w:name w:val="7456CEFCB65F73408EE135686E3EE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FAB4E-7D5B-5F42-9FC4-A982A71F7514}"/>
      </w:docPartPr>
      <w:docPartBody>
        <w:p w:rsidR="00B36AF3" w:rsidRDefault="00000000">
          <w:pPr>
            <w:pStyle w:val="7456CEFCB65F73408EE135686E3EE4BC"/>
          </w:pPr>
          <w:r>
            <w:t xml:space="preserve">From: </w:t>
          </w:r>
        </w:p>
      </w:docPartBody>
    </w:docPart>
    <w:docPart>
      <w:docPartPr>
        <w:name w:val="E9C6932D1565C74782D13107B3733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03AAC-4C2C-094C-81DD-81DEC4965857}"/>
      </w:docPartPr>
      <w:docPartBody>
        <w:p w:rsidR="00B36AF3" w:rsidRDefault="00000000">
          <w:pPr>
            <w:pStyle w:val="E9C6932D1565C74782D13107B3733B67"/>
          </w:pPr>
          <w:r>
            <w:t>Date:</w:t>
          </w:r>
        </w:p>
      </w:docPartBody>
    </w:docPart>
    <w:docPart>
      <w:docPartPr>
        <w:name w:val="08FBAFEE7573FD4B9FA51993B1825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2F313-D4FB-784A-AE2E-A6ED1FADABAF}"/>
      </w:docPartPr>
      <w:docPartBody>
        <w:p w:rsidR="00B36AF3" w:rsidRDefault="00000000">
          <w:pPr>
            <w:pStyle w:val="08FBAFEE7573FD4B9FA51993B182577D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01"/>
    <w:rsid w:val="00153501"/>
    <w:rsid w:val="00B36AF3"/>
    <w:rsid w:val="00B9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9CEC709A766C4D9850787257BE0ED1">
    <w:name w:val="039CEC709A766C4D9850787257BE0ED1"/>
  </w:style>
  <w:style w:type="paragraph" w:customStyle="1" w:styleId="8BE174E3CE5C3144B9DDD15FB86371FD">
    <w:name w:val="8BE174E3CE5C3144B9DDD15FB86371FD"/>
  </w:style>
  <w:style w:type="paragraph" w:customStyle="1" w:styleId="7456CEFCB65F73408EE135686E3EE4BC">
    <w:name w:val="7456CEFCB65F73408EE135686E3EE4BC"/>
  </w:style>
  <w:style w:type="paragraph" w:customStyle="1" w:styleId="E9C6932D1565C74782D13107B3733B67">
    <w:name w:val="E9C6932D1565C74782D13107B3733B67"/>
  </w:style>
  <w:style w:type="paragraph" w:customStyle="1" w:styleId="233FB024AF706B4299794579D67E26A8">
    <w:name w:val="233FB024AF706B4299794579D67E26A8"/>
  </w:style>
  <w:style w:type="paragraph" w:customStyle="1" w:styleId="08FBAFEE7573FD4B9FA51993B182577D">
    <w:name w:val="08FBAFEE7573FD4B9FA51993B182577D"/>
  </w:style>
  <w:style w:type="paragraph" w:customStyle="1" w:styleId="816141A400AF9E42A5031D1856414FA1">
    <w:name w:val="816141A400AF9E42A5031D1856414FA1"/>
  </w:style>
  <w:style w:type="paragraph" w:customStyle="1" w:styleId="C51C38589D230A44BC3474BEAFC11378">
    <w:name w:val="C51C38589D230A44BC3474BEAFC113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design).dotx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Leslie Hankey</cp:lastModifiedBy>
  <cp:revision>2</cp:revision>
  <dcterms:created xsi:type="dcterms:W3CDTF">2022-11-30T19:56:00Z</dcterms:created>
  <dcterms:modified xsi:type="dcterms:W3CDTF">2022-11-30T19:56:00Z</dcterms:modified>
</cp:coreProperties>
</file>